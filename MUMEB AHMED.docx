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9AE99E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6C06EE9" w14:textId="4D445F1B" w:rsidR="001B2ABD" w:rsidRDefault="00DA313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1A554F2" wp14:editId="5C9E67B4">
                  <wp:extent cx="1763607" cy="2351302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243" cy="2377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889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6BB25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00C4DFD" w14:textId="56F33D6A" w:rsidR="001B2ABD" w:rsidRDefault="00B774AE" w:rsidP="00B774AE">
            <w:pPr>
              <w:pStyle w:val="Title"/>
              <w:rPr>
                <w:spacing w:val="1"/>
                <w:w w:val="97"/>
              </w:rPr>
            </w:pPr>
            <w:r w:rsidRPr="00B774AE">
              <w:rPr>
                <w:sz w:val="40"/>
                <w:szCs w:val="40"/>
              </w:rPr>
              <w:t>MU</w:t>
            </w:r>
            <w:r w:rsidR="00DA313C">
              <w:rPr>
                <w:sz w:val="40"/>
                <w:szCs w:val="40"/>
              </w:rPr>
              <w:t>ni</w:t>
            </w:r>
            <w:r w:rsidRPr="00B774AE">
              <w:rPr>
                <w:sz w:val="40"/>
                <w:szCs w:val="40"/>
              </w:rPr>
              <w:t>EB AHMED</w:t>
            </w:r>
          </w:p>
          <w:p w14:paraId="14A06E27" w14:textId="3A8BE5FE" w:rsidR="00B774AE" w:rsidRPr="00B774AE" w:rsidRDefault="00B774AE" w:rsidP="00B774AE">
            <w:r>
              <w:t>ECONOMICS AND FINANCE</w:t>
            </w:r>
          </w:p>
        </w:tc>
      </w:tr>
      <w:tr w:rsidR="001B2ABD" w14:paraId="110DE1C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8E461A459E64865B45B05B359646DE7"/>
              </w:placeholder>
              <w:temporary/>
              <w:showingPlcHdr/>
              <w15:appearance w15:val="hidden"/>
            </w:sdtPr>
            <w:sdtEndPr/>
            <w:sdtContent>
              <w:p w14:paraId="6A53BEB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0A61CF7" w14:textId="083CB3C7" w:rsidR="00036450" w:rsidRDefault="00DA313C" w:rsidP="00DA313C">
            <w:r>
              <w:t>Hardworking, self-disciplined, think out of the box</w:t>
            </w:r>
          </w:p>
          <w:p w14:paraId="7FB1D484" w14:textId="77777777" w:rsidR="00036450" w:rsidRDefault="00036450" w:rsidP="00036450"/>
          <w:sdt>
            <w:sdtPr>
              <w:id w:val="-1954003311"/>
              <w:placeholder>
                <w:docPart w:val="529C96841B544E50A1C9DD25DF6995B5"/>
              </w:placeholder>
              <w:temporary/>
              <w:showingPlcHdr/>
              <w15:appearance w15:val="hidden"/>
            </w:sdtPr>
            <w:sdtEndPr/>
            <w:sdtContent>
              <w:p w14:paraId="6432D34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CEF59B96F71450FA9751509C33359E6"/>
              </w:placeholder>
              <w:temporary/>
              <w:showingPlcHdr/>
              <w15:appearance w15:val="hidden"/>
            </w:sdtPr>
            <w:sdtEndPr/>
            <w:sdtContent>
              <w:p w14:paraId="0CE00B7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A2457FB" w14:textId="4F8856CD" w:rsidR="004D3011" w:rsidRDefault="00DA313C" w:rsidP="004D3011">
            <w:r>
              <w:t>0303-8071678</w:t>
            </w:r>
          </w:p>
          <w:p w14:paraId="2F4FEECF" w14:textId="77777777" w:rsidR="004D3011" w:rsidRPr="004D3011" w:rsidRDefault="004D3011" w:rsidP="004D3011"/>
          <w:p w14:paraId="3434B8F9" w14:textId="718F0361" w:rsidR="004D3011" w:rsidRDefault="004D3011" w:rsidP="004D3011"/>
          <w:p w14:paraId="65A9066A" w14:textId="77777777" w:rsidR="004D3011" w:rsidRDefault="004D3011" w:rsidP="004D3011"/>
          <w:p w14:paraId="2068082C" w14:textId="4A9F595C" w:rsidR="004D3011" w:rsidRDefault="0005553C" w:rsidP="00DA313C">
            <w:pPr>
              <w:tabs>
                <w:tab w:val="left" w:pos="960"/>
              </w:tabs>
            </w:pPr>
            <w:sdt>
              <w:sdtPr>
                <w:id w:val="-240260293"/>
                <w:placeholder>
                  <w:docPart w:val="6B6A97C009634880B9BFA385974CAEB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DA313C">
              <w:tab/>
            </w:r>
          </w:p>
          <w:p w14:paraId="5E340213" w14:textId="056249B7" w:rsidR="00DA313C" w:rsidRDefault="00DA313C" w:rsidP="00DA313C">
            <w:pPr>
              <w:tabs>
                <w:tab w:val="left" w:pos="960"/>
              </w:tabs>
            </w:pPr>
            <w:r>
              <w:t>munibahemd441@gmail.com</w:t>
            </w:r>
          </w:p>
          <w:p w14:paraId="4AE0F86A" w14:textId="7C891ED4" w:rsidR="004D3011" w:rsidRPr="004D3011" w:rsidRDefault="004D3011" w:rsidP="004D3011"/>
        </w:tc>
        <w:tc>
          <w:tcPr>
            <w:tcW w:w="720" w:type="dxa"/>
          </w:tcPr>
          <w:p w14:paraId="33A6CC1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D528C158E8C4E67B13C380DF64FA355"/>
              </w:placeholder>
              <w:temporary/>
              <w:showingPlcHdr/>
              <w15:appearance w15:val="hidden"/>
            </w:sdtPr>
            <w:sdtEndPr/>
            <w:sdtContent>
              <w:p w14:paraId="20F0FA3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7BC7BC7" w14:textId="03CD4021" w:rsidR="00036450" w:rsidRPr="00036450" w:rsidRDefault="00B774AE" w:rsidP="00B359E4">
            <w:pPr>
              <w:pStyle w:val="Heading4"/>
            </w:pPr>
            <w:r>
              <w:t>NUML</w:t>
            </w:r>
          </w:p>
          <w:p w14:paraId="74E57308" w14:textId="39BA2636" w:rsidR="00036450" w:rsidRPr="00B359E4" w:rsidRDefault="00B774AE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2024</w:t>
            </w:r>
          </w:p>
          <w:p w14:paraId="044D27C5" w14:textId="6696086D" w:rsidR="00036450" w:rsidRPr="00D201A1" w:rsidRDefault="00B774AE" w:rsidP="00036450">
            <w:pPr>
              <w:rPr>
                <w:b/>
                <w:bCs/>
              </w:rPr>
            </w:pPr>
            <w:r w:rsidRPr="00D201A1">
              <w:rPr>
                <w:b/>
                <w:bCs/>
              </w:rPr>
              <w:t>Economics and Finance</w:t>
            </w:r>
          </w:p>
          <w:p w14:paraId="4567E2BD" w14:textId="77777777" w:rsidR="00B774AE" w:rsidRDefault="00B774AE" w:rsidP="00036450"/>
          <w:p w14:paraId="1EFB63D2" w14:textId="180F8F07" w:rsidR="00036450" w:rsidRPr="00B359E4" w:rsidRDefault="00B774AE" w:rsidP="00B359E4">
            <w:pPr>
              <w:pStyle w:val="Heading4"/>
            </w:pPr>
            <w:proofErr w:type="spellStart"/>
            <w:r>
              <w:t>Fazaia</w:t>
            </w:r>
            <w:proofErr w:type="spellEnd"/>
            <w:r>
              <w:t xml:space="preserve"> Inter college Jinnah camp</w:t>
            </w:r>
          </w:p>
          <w:p w14:paraId="2D312C0F" w14:textId="16CB0959" w:rsidR="00036450" w:rsidRDefault="00B774AE" w:rsidP="00B359E4">
            <w:pPr>
              <w:pStyle w:val="Date"/>
            </w:pPr>
            <w:r>
              <w:t>2016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2018</w:t>
            </w:r>
          </w:p>
          <w:p w14:paraId="06326823" w14:textId="29314617" w:rsidR="00B774AE" w:rsidRPr="00D201A1" w:rsidRDefault="00B774AE" w:rsidP="00B774AE">
            <w:pPr>
              <w:rPr>
                <w:b/>
                <w:bCs/>
              </w:rPr>
            </w:pPr>
            <w:r w:rsidRPr="00D201A1">
              <w:rPr>
                <w:b/>
                <w:bCs/>
              </w:rPr>
              <w:t>ICS</w:t>
            </w:r>
          </w:p>
          <w:p w14:paraId="466AD735" w14:textId="32927131" w:rsidR="00036450" w:rsidRDefault="00B774AE" w:rsidP="00036450">
            <w:pPr>
              <w:pStyle w:val="Heading2"/>
            </w:pPr>
            <w:r>
              <w:t>EXperience</w:t>
            </w:r>
          </w:p>
          <w:p w14:paraId="0BCEE293" w14:textId="57BCD76B" w:rsidR="00036450" w:rsidRDefault="00B774AE" w:rsidP="00B359E4">
            <w:pPr>
              <w:pStyle w:val="Heading4"/>
              <w:rPr>
                <w:bCs/>
              </w:rPr>
            </w:pPr>
            <w:r>
              <w:t>Global Link Pvt ltd, CSR</w:t>
            </w:r>
          </w:p>
          <w:p w14:paraId="1AD6DE79" w14:textId="5DF5E6E4" w:rsidR="00036450" w:rsidRPr="00036450" w:rsidRDefault="00B774AE" w:rsidP="00B359E4">
            <w:pPr>
              <w:pStyle w:val="Date"/>
            </w:pPr>
            <w:r>
              <w:t>2021</w:t>
            </w:r>
            <w:r w:rsidR="00036450" w:rsidRPr="00036450">
              <w:t>–</w:t>
            </w:r>
            <w:r>
              <w:t>2022</w:t>
            </w:r>
          </w:p>
          <w:p w14:paraId="31A4ADDA" w14:textId="652805F7" w:rsidR="004D3011" w:rsidRDefault="00B774AE" w:rsidP="00036450">
            <w:r w:rsidRPr="00B774AE">
              <w:t>I worked in Global Link Pvt ltd in the position of CSR, increased their sales up to 30 percent, and gained the award of the best employee of the year.</w:t>
            </w:r>
          </w:p>
          <w:sdt>
            <w:sdtPr>
              <w:id w:val="1669594239"/>
              <w:placeholder>
                <w:docPart w:val="9E8E71BA0F274392B29491269A41253B"/>
              </w:placeholder>
              <w:temporary/>
              <w:showingPlcHdr/>
              <w15:appearance w15:val="hidden"/>
            </w:sdtPr>
            <w:sdtEndPr/>
            <w:sdtContent>
              <w:p w14:paraId="15AE40AA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318150F" w14:textId="3FE52DBD" w:rsidR="00036450" w:rsidRDefault="00B774AE" w:rsidP="00B774A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</w:t>
            </w:r>
          </w:p>
          <w:p w14:paraId="2424F3D2" w14:textId="77777777" w:rsidR="00B774AE" w:rsidRDefault="00B774AE" w:rsidP="00B774A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Sales</w:t>
            </w:r>
          </w:p>
          <w:p w14:paraId="1A3A317F" w14:textId="77777777" w:rsidR="00B774AE" w:rsidRDefault="00B774AE" w:rsidP="00B774A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Leadership</w:t>
            </w:r>
          </w:p>
          <w:p w14:paraId="3DC9C1C6" w14:textId="77777777" w:rsidR="00B774AE" w:rsidRDefault="00B774AE" w:rsidP="00B774A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Communication skills</w:t>
            </w:r>
          </w:p>
          <w:p w14:paraId="2A697758" w14:textId="561880B4" w:rsidR="00B774AE" w:rsidRDefault="00B774AE" w:rsidP="00B774A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Problem sloving</w:t>
            </w:r>
          </w:p>
          <w:p w14:paraId="7B03C993" w14:textId="77777777" w:rsidR="00B774AE" w:rsidRDefault="00B774AE" w:rsidP="00B774A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Critical Thinking</w:t>
            </w:r>
          </w:p>
          <w:p w14:paraId="58F383A3" w14:textId="42FD0D7C" w:rsidR="00B774AE" w:rsidRPr="004D3011" w:rsidRDefault="00B774AE" w:rsidP="00B774AE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Finance</w:t>
            </w:r>
          </w:p>
        </w:tc>
      </w:tr>
    </w:tbl>
    <w:p w14:paraId="5C9C4A4A" w14:textId="77777777" w:rsidR="0043117B" w:rsidRDefault="0005553C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090A" w14:textId="77777777" w:rsidR="0005553C" w:rsidRDefault="0005553C" w:rsidP="000C45FF">
      <w:r>
        <w:separator/>
      </w:r>
    </w:p>
  </w:endnote>
  <w:endnote w:type="continuationSeparator" w:id="0">
    <w:p w14:paraId="4758557E" w14:textId="77777777" w:rsidR="0005553C" w:rsidRDefault="0005553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1990" w14:textId="77777777" w:rsidR="0005553C" w:rsidRDefault="0005553C" w:rsidP="000C45FF">
      <w:r>
        <w:separator/>
      </w:r>
    </w:p>
  </w:footnote>
  <w:footnote w:type="continuationSeparator" w:id="0">
    <w:p w14:paraId="0AB5BD39" w14:textId="77777777" w:rsidR="0005553C" w:rsidRDefault="0005553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902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931BEA" wp14:editId="20A2C16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AE"/>
    <w:rsid w:val="00036450"/>
    <w:rsid w:val="0005553C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774AE"/>
    <w:rsid w:val="00C066B6"/>
    <w:rsid w:val="00C37BA1"/>
    <w:rsid w:val="00C4674C"/>
    <w:rsid w:val="00C506CF"/>
    <w:rsid w:val="00C72BED"/>
    <w:rsid w:val="00C9578B"/>
    <w:rsid w:val="00CB0055"/>
    <w:rsid w:val="00D201A1"/>
    <w:rsid w:val="00D2522B"/>
    <w:rsid w:val="00D422DE"/>
    <w:rsid w:val="00D5459D"/>
    <w:rsid w:val="00DA1F4D"/>
    <w:rsid w:val="00DA313C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C74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C\AppData\Local\Microsoft\Office\16.0\DTS\en-US%7b358292DA-4182-47E0-A16E-DF280E554E65%7d\%7b9C53A98D-3DAA-4894-9F37-3739F9CE430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E461A459E64865B45B05B359646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C207B-898B-469A-87E1-1FA00C40A4DD}"/>
      </w:docPartPr>
      <w:docPartBody>
        <w:p w:rsidR="00000000" w:rsidRDefault="00D44EF3">
          <w:pPr>
            <w:pStyle w:val="D8E461A459E64865B45B05B359646DE7"/>
          </w:pPr>
          <w:r w:rsidRPr="00D5459D">
            <w:t>Profile</w:t>
          </w:r>
        </w:p>
      </w:docPartBody>
    </w:docPart>
    <w:docPart>
      <w:docPartPr>
        <w:name w:val="529C96841B544E50A1C9DD25DF699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C0442-24DE-4750-947B-40C2ACD57DEE}"/>
      </w:docPartPr>
      <w:docPartBody>
        <w:p w:rsidR="00000000" w:rsidRDefault="00D44EF3">
          <w:pPr>
            <w:pStyle w:val="529C96841B544E50A1C9DD25DF6995B5"/>
          </w:pPr>
          <w:r w:rsidRPr="00CB0055">
            <w:t>Contact</w:t>
          </w:r>
        </w:p>
      </w:docPartBody>
    </w:docPart>
    <w:docPart>
      <w:docPartPr>
        <w:name w:val="7CEF59B96F71450FA9751509C3335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859D-A57A-44FE-8522-0D59F8A33C18}"/>
      </w:docPartPr>
      <w:docPartBody>
        <w:p w:rsidR="00000000" w:rsidRDefault="00D44EF3">
          <w:pPr>
            <w:pStyle w:val="7CEF59B96F71450FA9751509C33359E6"/>
          </w:pPr>
          <w:r w:rsidRPr="004D3011">
            <w:t>PHONE:</w:t>
          </w:r>
        </w:p>
      </w:docPartBody>
    </w:docPart>
    <w:docPart>
      <w:docPartPr>
        <w:name w:val="6B6A97C009634880B9BFA385974C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6B994-E65B-4B69-A29E-0677324DD3C6}"/>
      </w:docPartPr>
      <w:docPartBody>
        <w:p w:rsidR="00000000" w:rsidRDefault="00D44EF3">
          <w:pPr>
            <w:pStyle w:val="6B6A97C009634880B9BFA385974CAEB5"/>
          </w:pPr>
          <w:r w:rsidRPr="004D3011">
            <w:t>EMAIL:</w:t>
          </w:r>
        </w:p>
      </w:docPartBody>
    </w:docPart>
    <w:docPart>
      <w:docPartPr>
        <w:name w:val="ED528C158E8C4E67B13C380DF64F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B3520-3948-41A9-9B23-3AFF5DE82726}"/>
      </w:docPartPr>
      <w:docPartBody>
        <w:p w:rsidR="00000000" w:rsidRDefault="00D44EF3">
          <w:pPr>
            <w:pStyle w:val="ED528C158E8C4E67B13C380DF64FA355"/>
          </w:pPr>
          <w:r w:rsidRPr="00036450">
            <w:t>EDUCATION</w:t>
          </w:r>
        </w:p>
      </w:docPartBody>
    </w:docPart>
    <w:docPart>
      <w:docPartPr>
        <w:name w:val="9E8E71BA0F274392B29491269A412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4BA42-B7F1-48B7-B535-1F0BD1B6DCBA}"/>
      </w:docPartPr>
      <w:docPartBody>
        <w:p w:rsidR="00000000" w:rsidRDefault="00D44EF3">
          <w:pPr>
            <w:pStyle w:val="9E8E71BA0F274392B29491269A41253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F3"/>
    <w:rsid w:val="00D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F7A1F527494A0EA92592396126243C">
    <w:name w:val="1AF7A1F527494A0EA92592396126243C"/>
  </w:style>
  <w:style w:type="paragraph" w:customStyle="1" w:styleId="10E41626C39541BDA1312D96AA03C53A">
    <w:name w:val="10E41626C39541BDA1312D96AA03C53A"/>
  </w:style>
  <w:style w:type="paragraph" w:customStyle="1" w:styleId="D8E461A459E64865B45B05B359646DE7">
    <w:name w:val="D8E461A459E64865B45B05B359646DE7"/>
  </w:style>
  <w:style w:type="paragraph" w:customStyle="1" w:styleId="DB8342DA501C46B58E525015954534A4">
    <w:name w:val="DB8342DA501C46B58E525015954534A4"/>
  </w:style>
  <w:style w:type="paragraph" w:customStyle="1" w:styleId="529C96841B544E50A1C9DD25DF6995B5">
    <w:name w:val="529C96841B544E50A1C9DD25DF6995B5"/>
  </w:style>
  <w:style w:type="paragraph" w:customStyle="1" w:styleId="7CEF59B96F71450FA9751509C33359E6">
    <w:name w:val="7CEF59B96F71450FA9751509C33359E6"/>
  </w:style>
  <w:style w:type="paragraph" w:customStyle="1" w:styleId="D1BA731E62704DF29C5EDA5D1BDC33C0">
    <w:name w:val="D1BA731E62704DF29C5EDA5D1BDC33C0"/>
  </w:style>
  <w:style w:type="paragraph" w:customStyle="1" w:styleId="3326456B6BA644A9A79B89E88C880881">
    <w:name w:val="3326456B6BA644A9A79B89E88C880881"/>
  </w:style>
  <w:style w:type="paragraph" w:customStyle="1" w:styleId="4E98B979DC9240C49162948E8894E5B1">
    <w:name w:val="4E98B979DC9240C49162948E8894E5B1"/>
  </w:style>
  <w:style w:type="paragraph" w:customStyle="1" w:styleId="6B6A97C009634880B9BFA385974CAEB5">
    <w:name w:val="6B6A97C009634880B9BFA385974CAEB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7C5E920B4104606A4D4F6D38AA884F1">
    <w:name w:val="D7C5E920B4104606A4D4F6D38AA884F1"/>
  </w:style>
  <w:style w:type="paragraph" w:customStyle="1" w:styleId="DD6E2FE8E41E4F88AB9EA011A7859F8B">
    <w:name w:val="DD6E2FE8E41E4F88AB9EA011A7859F8B"/>
  </w:style>
  <w:style w:type="paragraph" w:customStyle="1" w:styleId="50424B218204474498232A079C58CAD3">
    <w:name w:val="50424B218204474498232A079C58CAD3"/>
  </w:style>
  <w:style w:type="paragraph" w:customStyle="1" w:styleId="BFA1A3C88F1D4001AD3A735763DAB41F">
    <w:name w:val="BFA1A3C88F1D4001AD3A735763DAB41F"/>
  </w:style>
  <w:style w:type="paragraph" w:customStyle="1" w:styleId="DC75653812EE42BEA415101050178B75">
    <w:name w:val="DC75653812EE42BEA415101050178B75"/>
  </w:style>
  <w:style w:type="paragraph" w:customStyle="1" w:styleId="F55F0FDAA66949828F88E479923D05AC">
    <w:name w:val="F55F0FDAA66949828F88E479923D05AC"/>
  </w:style>
  <w:style w:type="paragraph" w:customStyle="1" w:styleId="ED528C158E8C4E67B13C380DF64FA355">
    <w:name w:val="ED528C158E8C4E67B13C380DF64FA355"/>
  </w:style>
  <w:style w:type="paragraph" w:customStyle="1" w:styleId="943BF9DE59F042E392A6E0493CD3D1D9">
    <w:name w:val="943BF9DE59F042E392A6E0493CD3D1D9"/>
  </w:style>
  <w:style w:type="paragraph" w:customStyle="1" w:styleId="084707B3D1F344508675C533C44591F9">
    <w:name w:val="084707B3D1F344508675C533C44591F9"/>
  </w:style>
  <w:style w:type="paragraph" w:customStyle="1" w:styleId="754CBE68A57F4DD4ABAA7DF75E0A2E2C">
    <w:name w:val="754CBE68A57F4DD4ABAA7DF75E0A2E2C"/>
  </w:style>
  <w:style w:type="paragraph" w:customStyle="1" w:styleId="55A765F44AD14B16A5FE706A9ABB1553">
    <w:name w:val="55A765F44AD14B16A5FE706A9ABB1553"/>
  </w:style>
  <w:style w:type="paragraph" w:customStyle="1" w:styleId="EA3E1E28674E480384907AB30AE14052">
    <w:name w:val="EA3E1E28674E480384907AB30AE14052"/>
  </w:style>
  <w:style w:type="paragraph" w:customStyle="1" w:styleId="DFAEAA2621F14DA9A823DA5A21D99B56">
    <w:name w:val="DFAEAA2621F14DA9A823DA5A21D99B56"/>
  </w:style>
  <w:style w:type="paragraph" w:customStyle="1" w:styleId="A5DDB1CF41944C5BAB54B6CF269DE116">
    <w:name w:val="A5DDB1CF41944C5BAB54B6CF269DE116"/>
  </w:style>
  <w:style w:type="paragraph" w:customStyle="1" w:styleId="759D2BB73E654AB78ED33807432AA119">
    <w:name w:val="759D2BB73E654AB78ED33807432AA119"/>
  </w:style>
  <w:style w:type="paragraph" w:customStyle="1" w:styleId="4A9661EF11E94DBDB77338400ACCC9A4">
    <w:name w:val="4A9661EF11E94DBDB77338400ACCC9A4"/>
  </w:style>
  <w:style w:type="paragraph" w:customStyle="1" w:styleId="35DB58F6895B42D4A3FC74E66EE49F2D">
    <w:name w:val="35DB58F6895B42D4A3FC74E66EE49F2D"/>
  </w:style>
  <w:style w:type="paragraph" w:customStyle="1" w:styleId="D0239CD0C1964EF39EF5380B4A4A926C">
    <w:name w:val="D0239CD0C1964EF39EF5380B4A4A926C"/>
  </w:style>
  <w:style w:type="paragraph" w:customStyle="1" w:styleId="73D0EF7B4B6D43EEA69D2301AE0EC4BC">
    <w:name w:val="73D0EF7B4B6D43EEA69D2301AE0EC4BC"/>
  </w:style>
  <w:style w:type="paragraph" w:customStyle="1" w:styleId="532C1F6E1040426195180BEA3F9712DA">
    <w:name w:val="532C1F6E1040426195180BEA3F9712DA"/>
  </w:style>
  <w:style w:type="paragraph" w:customStyle="1" w:styleId="51BD930104BA491986E67BB1462F9BA1">
    <w:name w:val="51BD930104BA491986E67BB1462F9BA1"/>
  </w:style>
  <w:style w:type="paragraph" w:customStyle="1" w:styleId="55CC2AEBD1B647FEA6C84A0B773C5CFD">
    <w:name w:val="55CC2AEBD1B647FEA6C84A0B773C5CFD"/>
  </w:style>
  <w:style w:type="paragraph" w:customStyle="1" w:styleId="CC19C63F2A2A4489AA3C7D9FC2926940">
    <w:name w:val="CC19C63F2A2A4489AA3C7D9FC2926940"/>
  </w:style>
  <w:style w:type="paragraph" w:customStyle="1" w:styleId="0A1BEA51A2C242319BC3F2D6AE08CFE7">
    <w:name w:val="0A1BEA51A2C242319BC3F2D6AE08CFE7"/>
  </w:style>
  <w:style w:type="paragraph" w:customStyle="1" w:styleId="5FDD9AD5FCC84D51A4B0B008EDE47463">
    <w:name w:val="5FDD9AD5FCC84D51A4B0B008EDE47463"/>
  </w:style>
  <w:style w:type="paragraph" w:customStyle="1" w:styleId="CA8659D6AF5B47C78251BB0838EF688E">
    <w:name w:val="CA8659D6AF5B47C78251BB0838EF688E"/>
  </w:style>
  <w:style w:type="paragraph" w:customStyle="1" w:styleId="D962F8249AA04FD7AB9CAFA99F0E39A3">
    <w:name w:val="D962F8249AA04FD7AB9CAFA99F0E39A3"/>
  </w:style>
  <w:style w:type="paragraph" w:customStyle="1" w:styleId="53F856C3DCC343C9BE8FBE024FFCD433">
    <w:name w:val="53F856C3DCC343C9BE8FBE024FFCD433"/>
  </w:style>
  <w:style w:type="paragraph" w:customStyle="1" w:styleId="73467DD41D294D54B553BB230A17981B">
    <w:name w:val="73467DD41D294D54B553BB230A17981B"/>
  </w:style>
  <w:style w:type="paragraph" w:customStyle="1" w:styleId="427A80A791A8434C838774450D89811B">
    <w:name w:val="427A80A791A8434C838774450D89811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E8E71BA0F274392B29491269A41253B">
    <w:name w:val="9E8E71BA0F274392B29491269A412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{9C53A98D-3DAA-4894-9F37-3739F9CE4302}tf00546271_win32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2023-02-28T04:36:00Z</dcterms:created>
  <dcterms:modified xsi:type="dcterms:W3CDTF">2023-02-28T05:03:00Z</dcterms:modified>
</cp:coreProperties>
</file>